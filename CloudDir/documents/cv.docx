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or"/>
        <w:tag w:val=""/>
        <w:id w:val="1246310863"/>
        <w:placeholder>
          <w:docPart w:val="754841FD7F7E4626A9DC7B91DA6444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E75BF" w:rsidRDefault="00B97B14">
          <w:pPr>
            <w:pStyle w:val="Tytu"/>
          </w:pPr>
          <w:r>
            <w:rPr>
              <w:lang w:val="pl-PL"/>
            </w:rPr>
            <w:t>imię i nazwisko</w:t>
          </w:r>
        </w:p>
      </w:sdtContent>
    </w:sdt>
    <w:tbl>
      <w:tblPr>
        <w:tblStyle w:val="Tabelayciorysu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FE75BF" w:rsidTr="00F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Default="00FE75BF"/>
        </w:tc>
      </w:tr>
      <w:tr w:rsidR="00FE75BF" w:rsidRPr="00B97B14" w:rsidTr="00FE75BF"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Pr="00B97B14" w:rsidRDefault="00434800">
            <w:pPr>
              <w:pStyle w:val="Informacjeokontakcie"/>
              <w:rPr>
                <w:lang w:val="pl-PL"/>
              </w:rPr>
            </w:pPr>
            <w:sdt>
              <w:sdtPr>
                <w:id w:val="1370723620"/>
                <w:placeholder>
                  <w:docPart w:val="A359A96F45ED4FF6897740140AD0D5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[Ulica, kod pocztowy, miasto]</w:t>
                </w:r>
              </w:sdtContent>
            </w:sdt>
            <w:r>
              <w:rPr>
                <w:lang w:val="pl-PL"/>
              </w:rPr>
              <w:t> </w:t>
            </w:r>
            <w:r>
              <w:rPr>
                <w:color w:val="A6A6A6" w:themeColor="background1" w:themeShade="A6"/>
                <w:lang w:val="pl-PL"/>
              </w:rPr>
              <w:t>|</w:t>
            </w:r>
            <w:r>
              <w:rPr>
                <w:lang w:val="pl-PL"/>
              </w:rPr>
              <w:t> </w:t>
            </w:r>
            <w:sdt>
              <w:sdtPr>
                <w:id w:val="-2081824211"/>
                <w:placeholder>
                  <w:docPart w:val="5A45B1348AE14DA8AC4339ED125254A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[Telefon]</w:t>
                </w:r>
              </w:sdtContent>
            </w:sdt>
            <w:r>
              <w:rPr>
                <w:lang w:val="pl-PL"/>
              </w:rPr>
              <w:t> </w:t>
            </w:r>
            <w:r>
              <w:rPr>
                <w:color w:val="A6A6A6" w:themeColor="background1" w:themeShade="A6"/>
                <w:lang w:val="pl-PL"/>
              </w:rPr>
              <w:t>|</w:t>
            </w:r>
            <w:r>
              <w:rPr>
                <w:lang w:val="pl-PL"/>
              </w:rPr>
              <w:t> </w:t>
            </w:r>
            <w:sdt>
              <w:sdtPr>
                <w:id w:val="1365090530"/>
                <w:placeholder>
                  <w:docPart w:val="1C2ACF2A83874EF7A840A6781FDB06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[E-mail]</w:t>
                </w:r>
              </w:sdtContent>
            </w:sdt>
          </w:p>
        </w:tc>
      </w:tr>
    </w:tbl>
    <w:p w:rsidR="00FE75BF" w:rsidRDefault="00434800">
      <w:pPr>
        <w:pStyle w:val="Nagweksekcji"/>
      </w:pPr>
      <w:r>
        <w:rPr>
          <w:lang w:val="pl-PL"/>
        </w:rPr>
        <w:t>Podsumowanie</w:t>
      </w:r>
    </w:p>
    <w:tbl>
      <w:tblPr>
        <w:tblStyle w:val="Tabelayciorysu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FE75BF" w:rsidTr="00F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Default="00FE75BF"/>
        </w:tc>
      </w:tr>
      <w:tr w:rsidR="00FE75BF" w:rsidRPr="00B97B14" w:rsidTr="00FE75BF"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Pr="00B97B14" w:rsidRDefault="00434800">
            <w:pPr>
              <w:rPr>
                <w:lang w:val="pl-PL"/>
              </w:rPr>
            </w:pPr>
            <w:sdt>
              <w:sdtPr>
                <w:id w:val="396481143"/>
                <w:placeholder>
                  <w:docPart w:val="2CD5132B16E04662BC2E402DC39ADCA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lang w:val="pl-PL"/>
                  </w:rPr>
                  <w:t>Wypróbuj szybkie porady ułatwiające rozpoczęcie pracy. Aby zastąpić tekst porady własnym tekstem, po prostu kliknij go i zacznij pisać.</w:t>
                </w:r>
              </w:sdtContent>
            </w:sdt>
          </w:p>
        </w:tc>
      </w:tr>
    </w:tbl>
    <w:p w:rsidR="00FE75BF" w:rsidRDefault="00434800">
      <w:pPr>
        <w:pStyle w:val="Nagweksekcji"/>
      </w:pPr>
      <w:r>
        <w:rPr>
          <w:lang w:val="pl-PL"/>
        </w:rPr>
        <w:t xml:space="preserve">Obsługa </w:t>
      </w:r>
      <w:r>
        <w:rPr>
          <w:lang w:val="pl-PL"/>
        </w:rPr>
        <w:t>komputera</w:t>
      </w:r>
    </w:p>
    <w:tbl>
      <w:tblPr>
        <w:tblStyle w:val="Tabelayciorysu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FE75BF" w:rsidTr="00F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Default="00FE75BF"/>
        </w:tc>
      </w:tr>
      <w:tr w:rsidR="00FE75BF" w:rsidRPr="00B97B14" w:rsidTr="00FE75BF">
        <w:tc>
          <w:tcPr>
            <w:tcW w:w="913" w:type="pct"/>
          </w:tcPr>
          <w:p w:rsidR="00FE75BF" w:rsidRDefault="00FE75BF"/>
        </w:tc>
        <w:tc>
          <w:tcPr>
            <w:tcW w:w="4087" w:type="pct"/>
          </w:tcPr>
          <w:p w:rsidR="00FE75BF" w:rsidRDefault="00434800">
            <w:pPr>
              <w:pStyle w:val="Podsekcja"/>
            </w:pPr>
            <w:r>
              <w:rPr>
                <w:lang w:val="pl-PL"/>
              </w:rPr>
              <w:t>Języki</w:t>
            </w:r>
          </w:p>
          <w:sdt>
            <w:sdtPr>
              <w:id w:val="-1177730712"/>
              <w:placeholder>
                <w:docPart w:val="40A6859953AC4083B086C944805D364F"/>
              </w:placeholder>
              <w:temporary/>
              <w:showingPlcHdr/>
              <w15:appearance w15:val="hidden"/>
            </w:sdtPr>
            <w:sdtEndPr/>
            <w:sdtContent>
              <w:p w:rsidR="00FE75BF" w:rsidRPr="00B97B14" w:rsidRDefault="00434800">
                <w:pPr>
                  <w:pStyle w:val="Listapunktowana"/>
                  <w:rPr>
                    <w:lang w:val="pl-PL"/>
                  </w:rPr>
                </w:pPr>
                <w:r>
                  <w:rPr>
                    <w:lang w:val="pl-PL"/>
                  </w:rPr>
                  <w:t>Potrzebujesz więcej miejsca na umiejętności, doświadczenie lub wykształcenie? Nie ma sprawy. Kliknij ostatni wpis przykładowy dla potrzebnej sekcji, a następnie kliknij wyświetlony znak plus.</w:t>
                </w:r>
              </w:p>
            </w:sdtContent>
          </w:sdt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A69E8BCED7ED49FF937A1DB34062FE28"/>
              </w:placeholder>
              <w15:repeatingSectionItem/>
            </w:sdtPr>
            <w:sdtEndPr/>
            <w:sdtContent>
              <w:tr w:rsidR="00FE75BF" w:rsidRPr="00B97B14" w:rsidTr="00FE75BF">
                <w:tc>
                  <w:tcPr>
                    <w:tcW w:w="913" w:type="pct"/>
                  </w:tcPr>
                  <w:p w:rsidR="00FE75BF" w:rsidRDefault="00FE75BF"/>
                </w:tc>
                <w:tc>
                  <w:tcPr>
                    <w:tcW w:w="4087" w:type="pct"/>
                  </w:tcPr>
                  <w:p w:rsidR="00FE75BF" w:rsidRDefault="00434800">
                    <w:pPr>
                      <w:pStyle w:val="Podsekcja"/>
                    </w:pPr>
                    <w:r>
                      <w:rPr>
                        <w:lang w:val="pl-PL"/>
                      </w:rPr>
                      <w:t>Oprogramowanie</w:t>
                    </w:r>
                  </w:p>
                  <w:sdt>
                    <w:sdtPr>
                      <w:id w:val="1544489962"/>
                      <w:placeholder>
                        <w:docPart w:val="9E5AC262436846E8B4B16B794BC787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FE75BF" w:rsidRPr="00B97B14" w:rsidRDefault="00434800">
                        <w:pPr>
                          <w:pStyle w:val="Listapunktowana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Skorzystaj z galerii </w:t>
                        </w:r>
                        <w:r>
                          <w:rPr>
                            <w:lang w:val="pl-PL"/>
                          </w:rPr>
                          <w:t>Motywy, Kolory i Czcionki, które można znaleźć na wstążce na karcie Projektowanie, aby jednym kliknięciem uzyskać niestandardowy wygląd dokumentu.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E75BF" w:rsidRDefault="00434800">
      <w:pPr>
        <w:pStyle w:val="Nagweksekcji"/>
      </w:pPr>
      <w:r>
        <w:rPr>
          <w:lang w:val="pl-PL"/>
        </w:rPr>
        <w:t>Doświadczenie</w:t>
      </w:r>
    </w:p>
    <w:tbl>
      <w:tblPr>
        <w:tblStyle w:val="Tabelayciorysu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FE75BF" w:rsidTr="00F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75BF" w:rsidRDefault="00FE75BF">
            <w:pPr>
              <w:spacing w:line="240" w:lineRule="auto"/>
            </w:pPr>
          </w:p>
        </w:tc>
        <w:tc>
          <w:tcPr>
            <w:tcW w:w="4087" w:type="pct"/>
          </w:tcPr>
          <w:p w:rsidR="00FE75BF" w:rsidRDefault="00FE75BF">
            <w:pPr>
              <w:spacing w:line="240" w:lineRule="auto"/>
            </w:pPr>
          </w:p>
        </w:tc>
      </w:tr>
      <w:tr w:rsidR="00FE75BF" w:rsidRPr="00B97B14" w:rsidTr="00FE75BF">
        <w:tc>
          <w:tcPr>
            <w:tcW w:w="913" w:type="pct"/>
          </w:tcPr>
          <w:p w:rsidR="00FE75BF" w:rsidRDefault="00434800">
            <w:pPr>
              <w:pStyle w:val="Data"/>
            </w:pPr>
            <w:sdt>
              <w:sdtPr>
                <w:id w:val="1724868401"/>
                <w:placeholder>
                  <w:docPart w:val="EF56ED0A8CF84FF3B669A35319155B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[Daty]</w:t>
                </w:r>
              </w:sdtContent>
            </w:sdt>
          </w:p>
        </w:tc>
        <w:tc>
          <w:tcPr>
            <w:tcW w:w="4087" w:type="pct"/>
          </w:tcPr>
          <w:p w:rsidR="00FE75BF" w:rsidRDefault="00434800">
            <w:pPr>
              <w:pStyle w:val="Podsekcja"/>
            </w:pPr>
            <w:sdt>
              <w:sdtPr>
                <w:id w:val="-1093548063"/>
                <w:placeholder>
                  <w:docPart w:val="01A92DDBE3604B6C902D15ABA254A32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[Stanowisko]</w:t>
                </w:r>
              </w:sdtContent>
            </w:sdt>
            <w:r>
              <w:rPr>
                <w:lang w:val="pl-PL"/>
              </w:rPr>
              <w:t>,  </w:t>
            </w:r>
            <w:sdt>
              <w:sdtPr>
                <w:rPr>
                  <w:rStyle w:val="Wyrnienie"/>
                </w:rPr>
                <w:id w:val="2063141089"/>
                <w:placeholder>
                  <w:docPart w:val="E7D8855471B342D8A7AC981FCE8A468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Wyrnienie"/>
                </w:rPr>
              </w:sdtEndPr>
              <w:sdtContent>
                <w:r>
                  <w:rPr>
                    <w:rStyle w:val="Wyrnienie"/>
                    <w:lang w:val="pl-PL"/>
                  </w:rPr>
                  <w:t>[Firma]</w:t>
                </w:r>
              </w:sdtContent>
            </w:sdt>
          </w:p>
          <w:sdt>
            <w:sdtPr>
              <w:id w:val="-513455036"/>
              <w:placeholder>
                <w:docPart w:val="A1B92883689C43059978D0B4EC99B43E"/>
              </w:placeholder>
              <w:temporary/>
              <w:showingPlcHdr/>
              <w15:appearance w15:val="hidden"/>
            </w:sdtPr>
            <w:sdtEndPr/>
            <w:sdtContent>
              <w:p w:rsidR="00FE75BF" w:rsidRPr="00B97B14" w:rsidRDefault="00434800">
                <w:pPr>
                  <w:pStyle w:val="Listapunktowana"/>
                  <w:rPr>
                    <w:lang w:val="pl-PL"/>
                  </w:rPr>
                </w:pPr>
                <w:r>
                  <w:rPr>
                    <w:lang w:val="pl-PL"/>
                  </w:rPr>
                  <w:t xml:space="preserve">To jest miejsce na krótkie podsumowanie </w:t>
                </w:r>
                <w:r>
                  <w:rPr>
                    <w:lang w:val="pl-PL"/>
                  </w:rPr>
                  <w:t>najważniejszych obowiązków i największych osiągnięć.</w:t>
                </w:r>
              </w:p>
            </w:sdtContent>
          </w:sdt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A69E8BCED7ED49FF937A1DB34062FE28"/>
              </w:placeholder>
              <w15:repeatingSectionItem/>
            </w:sdtPr>
            <w:sdtEndPr/>
            <w:sdtContent>
              <w:tr w:rsidR="00FE75BF" w:rsidRPr="00B97B14" w:rsidTr="00FE75BF">
                <w:tc>
                  <w:tcPr>
                    <w:tcW w:w="913" w:type="pct"/>
                  </w:tcPr>
                  <w:p w:rsidR="00FE75BF" w:rsidRDefault="00434800">
                    <w:pPr>
                      <w:pStyle w:val="Data"/>
                    </w:pPr>
                    <w:sdt>
                      <w:sdtPr>
                        <w:id w:val="874348133"/>
                        <w:placeholder>
                          <w:docPart w:val="EF56ED0A8CF84FF3B669A35319155B2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rPr>
                            <w:lang w:val="pl-PL"/>
                          </w:rPr>
                          <w:t>[Daty]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FE75BF" w:rsidRDefault="00434800">
                    <w:pPr>
                      <w:pStyle w:val="Podsekcja"/>
                    </w:pPr>
                    <w:sdt>
                      <w:sdtPr>
                        <w:id w:val="1729575028"/>
                        <w:placeholder>
                          <w:docPart w:val="01A92DDBE3604B6C902D15ABA254A321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rPr>
                            <w:lang w:val="pl-PL"/>
                          </w:rPr>
                          <w:t>[Stanowisko]</w:t>
                        </w:r>
                      </w:sdtContent>
                    </w:sdt>
                    <w:r>
                      <w:rPr>
                        <w:lang w:val="pl-PL"/>
                      </w:rPr>
                      <w:t>,  </w:t>
                    </w:r>
                    <w:sdt>
                      <w:sdtPr>
                        <w:rPr>
                          <w:rStyle w:val="Wyrnienie"/>
                        </w:rPr>
                        <w:id w:val="-434697"/>
                        <w:placeholder>
                          <w:docPart w:val="E7D8855471B342D8A7AC981FCE8A4685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>
                        <w:rPr>
                          <w:rStyle w:val="Wyrnienie"/>
                        </w:rPr>
                      </w:sdtEndPr>
                      <w:sdtContent>
                        <w:r>
                          <w:rPr>
                            <w:rStyle w:val="Wyrnienie"/>
                            <w:lang w:val="pl-PL"/>
                          </w:rPr>
                          <w:t>[Firma]</w:t>
                        </w:r>
                      </w:sdtContent>
                    </w:sdt>
                  </w:p>
                  <w:sdt>
                    <w:sdtPr>
                      <w:id w:val="864089865"/>
                      <w:placeholder>
                        <w:docPart w:val="A1B92883689C43059978D0B4EC99B4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FE75BF" w:rsidRPr="00B97B14" w:rsidRDefault="00434800">
                        <w:pPr>
                          <w:pStyle w:val="Listapunktowana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To jest miejsce na krótkie podsumowanie najważniejszych obowiązków i największych osiągnięć.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E75BF" w:rsidRDefault="00434800">
      <w:pPr>
        <w:pStyle w:val="Nagweksekcji"/>
      </w:pPr>
      <w:r>
        <w:rPr>
          <w:lang w:val="pl-PL"/>
        </w:rPr>
        <w:t>Wykształcenie</w:t>
      </w:r>
    </w:p>
    <w:tbl>
      <w:tblPr>
        <w:tblStyle w:val="Tabelayciorysu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FE75BF" w:rsidTr="00F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75BF" w:rsidRDefault="00FE75BF">
            <w:pPr>
              <w:spacing w:line="240" w:lineRule="auto"/>
            </w:pPr>
          </w:p>
        </w:tc>
        <w:tc>
          <w:tcPr>
            <w:tcW w:w="4087" w:type="pct"/>
          </w:tcPr>
          <w:p w:rsidR="00FE75BF" w:rsidRDefault="00FE75BF">
            <w:pPr>
              <w:spacing w:line="240" w:lineRule="auto"/>
            </w:pPr>
          </w:p>
        </w:tc>
      </w:tr>
      <w:tr w:rsidR="00FE75BF" w:rsidTr="00FE75BF">
        <w:tc>
          <w:tcPr>
            <w:tcW w:w="913" w:type="pct"/>
          </w:tcPr>
          <w:p w:rsidR="00FE75BF" w:rsidRDefault="00434800">
            <w:pPr>
              <w:pStyle w:val="Data"/>
            </w:pPr>
            <w:sdt>
              <w:sdtPr>
                <w:id w:val="-1953315607"/>
                <w:placeholder>
                  <w:docPart w:val="EF56ED0A8CF84FF3B669A35319155B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[Daty]</w:t>
                </w:r>
              </w:sdtContent>
            </w:sdt>
          </w:p>
        </w:tc>
        <w:tc>
          <w:tcPr>
            <w:tcW w:w="4087" w:type="pct"/>
          </w:tcPr>
          <w:p w:rsidR="00FE75BF" w:rsidRDefault="00434800">
            <w:pPr>
              <w:pStyle w:val="Podsekcja"/>
            </w:pPr>
            <w:sdt>
              <w:sdtPr>
                <w:id w:val="-1807461848"/>
                <w:placeholder>
                  <w:docPart w:val="F2E4DD7517174808A5BF60DEC92D1BB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rPr>
                    <w:lang w:val="pl-PL"/>
                  </w:rPr>
                  <w:t>[Uzyskany tytuł naukowy]</w:t>
                </w:r>
              </w:sdtContent>
            </w:sdt>
            <w:r>
              <w:rPr>
                <w:lang w:val="pl-PL"/>
              </w:rPr>
              <w:t>,  </w:t>
            </w:r>
            <w:sdt>
              <w:sdtPr>
                <w:rPr>
                  <w:rStyle w:val="Wyrnienie"/>
                </w:rPr>
                <w:id w:val="810684183"/>
                <w:placeholder>
                  <w:docPart w:val="B1E57CE7EDBB438E8267267CF6B23AD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Wyrnienie"/>
                </w:rPr>
              </w:sdtEndPr>
              <w:sdtContent>
                <w:r>
                  <w:rPr>
                    <w:rStyle w:val="Wyrnienie"/>
                    <w:lang w:val="pl-PL"/>
                  </w:rPr>
                  <w:t>[Szkoła]</w:t>
                </w:r>
              </w:sdtContent>
            </w:sdt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A69E8BCED7ED49FF937A1DB34062FE28"/>
              </w:placeholder>
              <w15:repeatingSectionItem/>
            </w:sdtPr>
            <w:sdtEndPr/>
            <w:sdtContent>
              <w:tr w:rsidR="00FE75BF" w:rsidTr="00FE75BF">
                <w:tc>
                  <w:tcPr>
                    <w:tcW w:w="913" w:type="pct"/>
                  </w:tcPr>
                  <w:p w:rsidR="00FE75BF" w:rsidRDefault="00434800">
                    <w:pPr>
                      <w:pStyle w:val="Data"/>
                    </w:pPr>
                    <w:sdt>
                      <w:sdtPr>
                        <w:id w:val="-468750273"/>
                        <w:placeholder>
                          <w:docPart w:val="EF56ED0A8CF84FF3B669A35319155B2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rPr>
                            <w:lang w:val="pl-PL"/>
                          </w:rPr>
                          <w:t>[Daty]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FE75BF" w:rsidRDefault="00434800">
                    <w:pPr>
                      <w:pStyle w:val="Podsekcja"/>
                    </w:pPr>
                    <w:sdt>
                      <w:sdtPr>
                        <w:id w:val="2113925876"/>
                        <w:placeholder>
                          <w:docPart w:val="F2E4DD7517174808A5BF60DEC92D1BB4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rPr>
                            <w:lang w:val="pl-PL"/>
                          </w:rPr>
                          <w:t>[Uzyskany tytuł naukowy]</w:t>
                        </w:r>
                      </w:sdtContent>
                    </w:sdt>
                    <w:r>
                      <w:rPr>
                        <w:lang w:val="pl-PL"/>
                      </w:rPr>
                      <w:t>,  </w:t>
                    </w:r>
                    <w:sdt>
                      <w:sdtPr>
                        <w:rPr>
                          <w:rStyle w:val="Wyrnienie"/>
                        </w:rPr>
                        <w:id w:val="-607658695"/>
                        <w:placeholder>
                          <w:docPart w:val="B1E57CE7EDBB438E8267267CF6B23AD9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>
                        <w:rPr>
                          <w:rStyle w:val="Wyrnienie"/>
                        </w:rPr>
                      </w:sdtEndPr>
                      <w:sdtContent>
                        <w:r>
                          <w:rPr>
                            <w:rStyle w:val="Wyrnienie"/>
                            <w:lang w:val="pl-PL"/>
                          </w:rPr>
                          <w:t>[Szkoła]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FE75BF" w:rsidRDefault="00FE75BF"/>
    <w:sectPr w:rsidR="00FE75BF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00" w:rsidRDefault="00434800">
      <w:pPr>
        <w:spacing w:after="0"/>
      </w:pPr>
      <w:r>
        <w:separator/>
      </w:r>
    </w:p>
    <w:p w:rsidR="00434800" w:rsidRDefault="00434800"/>
  </w:endnote>
  <w:endnote w:type="continuationSeparator" w:id="0">
    <w:p w:rsidR="00434800" w:rsidRDefault="00434800">
      <w:pPr>
        <w:spacing w:after="0"/>
      </w:pPr>
      <w:r>
        <w:continuationSeparator/>
      </w:r>
    </w:p>
    <w:p w:rsidR="00434800" w:rsidRDefault="00434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5BF" w:rsidRDefault="00434800">
    <w:pPr>
      <w:pStyle w:val="stopka"/>
    </w:pPr>
    <w:r>
      <w:rPr>
        <w:lang w:val="pl-PL"/>
      </w:rPr>
      <w:t xml:space="preserve">Strona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rPr>
        <w:lang w:val="pl-P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00" w:rsidRDefault="00434800">
      <w:pPr>
        <w:spacing w:after="0"/>
      </w:pPr>
      <w:r>
        <w:separator/>
      </w:r>
    </w:p>
    <w:p w:rsidR="00434800" w:rsidRDefault="00434800"/>
  </w:footnote>
  <w:footnote w:type="continuationSeparator" w:id="0">
    <w:p w:rsidR="00434800" w:rsidRDefault="00434800">
      <w:pPr>
        <w:spacing w:after="0"/>
      </w:pPr>
      <w:r>
        <w:continuationSeparator/>
      </w:r>
    </w:p>
    <w:p w:rsidR="00434800" w:rsidRDefault="004348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apunktowan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14"/>
    <w:rsid w:val="00434800"/>
    <w:rsid w:val="00B97B14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4D226-83F2-4C60-821C-39A52C57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ytuZnak">
    <w:name w:val="Tytuł Znak"/>
    <w:basedOn w:val="Domylnaczcionkaakapitu"/>
    <w:link w:val="Tytu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Nagweksekcji">
    <w:name w:val="Nagłówek sekcji"/>
    <w:basedOn w:val="Normalny"/>
    <w:next w:val="Normalny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apunktowana">
    <w:name w:val="List Bullet"/>
    <w:basedOn w:val="Normalny"/>
    <w:uiPriority w:val="1"/>
    <w:unhideWhenUsed/>
    <w:qFormat/>
    <w:pPr>
      <w:numPr>
        <w:numId w:val="5"/>
      </w:numPr>
    </w:pPr>
  </w:style>
  <w:style w:type="paragraph" w:customStyle="1" w:styleId="Podsekcja">
    <w:name w:val="Podsekcja"/>
    <w:basedOn w:val="Normalny"/>
    <w:uiPriority w:val="1"/>
    <w:qFormat/>
    <w:pPr>
      <w:spacing w:after="120"/>
    </w:pPr>
    <w:rPr>
      <w:color w:val="000000" w:themeColor="text1"/>
    </w:r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Nagwekznak">
    <w:name w:val="Nagłówek (znak)"/>
    <w:basedOn w:val="Domylnaczcionkaakapitu"/>
    <w:link w:val="nagwek"/>
    <w:uiPriority w:val="99"/>
  </w:style>
  <w:style w:type="paragraph" w:customStyle="1" w:styleId="stopka">
    <w:name w:val="stopka"/>
    <w:basedOn w:val="Normalny"/>
    <w:link w:val="Stopkaznak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Stopkaznak">
    <w:name w:val="Stopka (znak)"/>
    <w:basedOn w:val="Domylnaczcionkaakapitu"/>
    <w:link w:val="stopka"/>
    <w:uiPriority w:val="99"/>
    <w:rPr>
      <w:noProof/>
    </w:rPr>
  </w:style>
  <w:style w:type="table" w:customStyle="1" w:styleId="Siatkatabeli">
    <w:name w:val="Siatka tabeli"/>
    <w:basedOn w:val="Standardowy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yciorysu">
    <w:name w:val="Tabela życiorysu"/>
    <w:basedOn w:val="Standardowy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ny"/>
    <w:next w:val="Normalny"/>
    <w:link w:val="DataZnak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Znak">
    <w:name w:val="Data Znak"/>
    <w:basedOn w:val="Domylnaczcionkaakapitu"/>
    <w:link w:val="Data"/>
    <w:uiPriority w:val="1"/>
    <w:rPr>
      <w:color w:val="000000" w:themeColor="text1"/>
    </w:rPr>
  </w:style>
  <w:style w:type="character" w:customStyle="1" w:styleId="Wyrnienie">
    <w:name w:val="Wyróżnienie"/>
    <w:basedOn w:val="Domylnaczcionkaakapitu"/>
    <w:uiPriority w:val="2"/>
    <w:unhideWhenUsed/>
    <w:qFormat/>
    <w:rPr>
      <w:i/>
      <w:iCs/>
      <w:color w:val="404040" w:themeColor="text1" w:themeTint="BF"/>
    </w:rPr>
  </w:style>
  <w:style w:type="paragraph" w:customStyle="1" w:styleId="Informacjeokontakcie">
    <w:name w:val="Informacje o kontakcie"/>
    <w:basedOn w:val="Normalny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Szablony\&#379;yciory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4841FD7F7E4626A9DC7B91DA6444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442F16-61E6-468C-8CB2-2526FFB39213}"/>
      </w:docPartPr>
      <w:docPartBody>
        <w:p w:rsidR="00000000" w:rsidRDefault="00E36F89">
          <w:pPr>
            <w:pStyle w:val="754841FD7F7E4626A9DC7B91DA64441D"/>
          </w:pPr>
          <w:r>
            <w:t>[Imię i nazwisko]</w:t>
          </w:r>
        </w:p>
      </w:docPartBody>
    </w:docPart>
    <w:docPart>
      <w:docPartPr>
        <w:name w:val="A359A96F45ED4FF6897740140AD0D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2AA76D-88FE-4554-87C2-FD889E189D02}"/>
      </w:docPartPr>
      <w:docPartBody>
        <w:p w:rsidR="00000000" w:rsidRDefault="00E36F89">
          <w:pPr>
            <w:pStyle w:val="A359A96F45ED4FF6897740140AD0D54E"/>
          </w:pPr>
          <w:r>
            <w:t>[Ulica, kod pocztowy, miasto]</w:t>
          </w:r>
        </w:p>
      </w:docPartBody>
    </w:docPart>
    <w:docPart>
      <w:docPartPr>
        <w:name w:val="5A45B1348AE14DA8AC4339ED125254A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0B690A-095D-48F3-BD45-3EDE5D35B240}"/>
      </w:docPartPr>
      <w:docPartBody>
        <w:p w:rsidR="00000000" w:rsidRDefault="00E36F89">
          <w:pPr>
            <w:pStyle w:val="5A45B1348AE14DA8AC4339ED125254AB"/>
          </w:pPr>
          <w:r>
            <w:t>[Telefon]</w:t>
          </w:r>
        </w:p>
      </w:docPartBody>
    </w:docPart>
    <w:docPart>
      <w:docPartPr>
        <w:name w:val="1C2ACF2A83874EF7A840A6781FDB06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FBF236-DEA0-4D9A-A6ED-1052C36F7DF4}"/>
      </w:docPartPr>
      <w:docPartBody>
        <w:p w:rsidR="00000000" w:rsidRDefault="00E36F89">
          <w:pPr>
            <w:pStyle w:val="1C2ACF2A83874EF7A840A6781FDB0647"/>
          </w:pPr>
          <w:r>
            <w:t>[E-mail]</w:t>
          </w:r>
        </w:p>
      </w:docPartBody>
    </w:docPart>
    <w:docPart>
      <w:docPartPr>
        <w:name w:val="2CD5132B16E04662BC2E402DC39ADC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CF357C-015A-4F30-AA67-50E4B04E93E1}"/>
      </w:docPartPr>
      <w:docPartBody>
        <w:p w:rsidR="00000000" w:rsidRDefault="00E36F89">
          <w:pPr>
            <w:pStyle w:val="2CD5132B16E04662BC2E402DC39ADCA4"/>
          </w:pPr>
          <w:r>
            <w:t xml:space="preserve">Wypróbuj szybkie porady ułatwiające rozpoczęcie pracy. </w:t>
          </w:r>
          <w:r>
            <w:t>Aby zastąpić tekst porady własnym tekstem, po prostu kliknij go i zacznij pisać.</w:t>
          </w:r>
        </w:p>
      </w:docPartBody>
    </w:docPart>
    <w:docPart>
      <w:docPartPr>
        <w:name w:val="40A6859953AC4083B086C944805D36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2F700C-9A35-45AC-9853-F05E6CAA47A0}"/>
      </w:docPartPr>
      <w:docPartBody>
        <w:p w:rsidR="00000000" w:rsidRDefault="00E36F89">
          <w:pPr>
            <w:pStyle w:val="40A6859953AC4083B086C944805D364F"/>
          </w:pPr>
          <w:r>
            <w:t>Potrzebujesz więcej miejsca na umiejętności, doświadczenie lub wykształcenie? Nie ma sprawy. Kliknij ostatni wpis przykładowy dla potrzebnej sekcji, a następnie kliknij wyświe</w:t>
          </w:r>
          <w:r>
            <w:t>tlony znak plus.</w:t>
          </w:r>
        </w:p>
      </w:docPartBody>
    </w:docPart>
    <w:docPart>
      <w:docPartPr>
        <w:name w:val="A69E8BCED7ED49FF937A1DB34062FE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858DD8-2B4F-427B-9769-05BC3ADC48A3}"/>
      </w:docPartPr>
      <w:docPartBody>
        <w:p w:rsidR="00000000" w:rsidRDefault="00E36F89">
          <w:pPr>
            <w:pStyle w:val="A69E8BCED7ED49FF937A1DB34062FE28"/>
          </w:pPr>
          <w:r>
            <w:rPr>
              <w:rStyle w:val="Tekstzastpczy"/>
            </w:rPr>
            <w:t>Wprowadź dowolną zawartość, która ma być powtarzana, łącznie z innymi kontrolkami zawartości. Możesz również wstawiać tę kontrolkę wokół wierszy tabeli, aby powtarzać części tabeli.</w:t>
          </w:r>
        </w:p>
      </w:docPartBody>
    </w:docPart>
    <w:docPart>
      <w:docPartPr>
        <w:name w:val="9E5AC262436846E8B4B16B794BC787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05F074-4942-45B9-8B6B-E555035A8439}"/>
      </w:docPartPr>
      <w:docPartBody>
        <w:p w:rsidR="00000000" w:rsidRDefault="00E36F89">
          <w:pPr>
            <w:pStyle w:val="9E5AC262436846E8B4B16B794BC78742"/>
          </w:pPr>
          <w:r>
            <w:t>Skorzystaj z galerii Motywy, Kolory i Czcionki, które można znaleźć na wstążce na karcie Projektowanie, aby jednym kliknięciem uzyskać niestandardowy wygląd dokumentu.</w:t>
          </w:r>
        </w:p>
      </w:docPartBody>
    </w:docPart>
    <w:docPart>
      <w:docPartPr>
        <w:name w:val="EF56ED0A8CF84FF3B669A35319155B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E550C55-BD1D-4C33-A5FB-E77E5FDF9486}"/>
      </w:docPartPr>
      <w:docPartBody>
        <w:p w:rsidR="00000000" w:rsidRDefault="00E36F89">
          <w:pPr>
            <w:pStyle w:val="EF56ED0A8CF84FF3B669A35319155B26"/>
          </w:pPr>
          <w:r>
            <w:t>[Daty]</w:t>
          </w:r>
        </w:p>
      </w:docPartBody>
    </w:docPart>
    <w:docPart>
      <w:docPartPr>
        <w:name w:val="01A92DDBE3604B6C902D15ABA254A3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F27689-4360-4AAC-99AC-C18CBAA76718}"/>
      </w:docPartPr>
      <w:docPartBody>
        <w:p w:rsidR="00000000" w:rsidRDefault="00E36F89">
          <w:pPr>
            <w:pStyle w:val="01A92DDBE3604B6C902D15ABA254A321"/>
          </w:pPr>
          <w:r>
            <w:t>[Stanowisko]</w:t>
          </w:r>
        </w:p>
      </w:docPartBody>
    </w:docPart>
    <w:docPart>
      <w:docPartPr>
        <w:name w:val="E7D8855471B342D8A7AC981FCE8A46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13DAAB-B170-4092-BC0B-B350C63A87D4}"/>
      </w:docPartPr>
      <w:docPartBody>
        <w:p w:rsidR="00000000" w:rsidRDefault="00E36F89">
          <w:pPr>
            <w:pStyle w:val="E7D8855471B342D8A7AC981FCE8A4685"/>
          </w:pPr>
          <w:r>
            <w:rPr>
              <w:rStyle w:val="Wyrnienie"/>
            </w:rPr>
            <w:t>[Firma]</w:t>
          </w:r>
        </w:p>
      </w:docPartBody>
    </w:docPart>
    <w:docPart>
      <w:docPartPr>
        <w:name w:val="A1B92883689C43059978D0B4EC99B4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B0AC20-CFAD-448A-A013-04E7918B97F2}"/>
      </w:docPartPr>
      <w:docPartBody>
        <w:p w:rsidR="00000000" w:rsidRDefault="00E36F89">
          <w:pPr>
            <w:pStyle w:val="A1B92883689C43059978D0B4EC99B43E"/>
          </w:pPr>
          <w:r>
            <w:t>To jest miejsce na krótkie podsumowanie najważniej</w:t>
          </w:r>
          <w:r>
            <w:t>szych obowiązków i największych osiągnięć.</w:t>
          </w:r>
        </w:p>
      </w:docPartBody>
    </w:docPart>
    <w:docPart>
      <w:docPartPr>
        <w:name w:val="F2E4DD7517174808A5BF60DEC92D1B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2420EF-A071-40EA-8DB9-41E8C4E65057}"/>
      </w:docPartPr>
      <w:docPartBody>
        <w:p w:rsidR="00000000" w:rsidRDefault="00E36F89">
          <w:pPr>
            <w:pStyle w:val="F2E4DD7517174808A5BF60DEC92D1BB4"/>
          </w:pPr>
          <w:r>
            <w:t>[Uzyskany tytuł naukowy]</w:t>
          </w:r>
        </w:p>
      </w:docPartBody>
    </w:docPart>
    <w:docPart>
      <w:docPartPr>
        <w:name w:val="B1E57CE7EDBB438E8267267CF6B23A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B025F8-1A0F-4B5A-A1E0-4C567C2E8C49}"/>
      </w:docPartPr>
      <w:docPartBody>
        <w:p w:rsidR="00000000" w:rsidRDefault="00E36F89">
          <w:pPr>
            <w:pStyle w:val="B1E57CE7EDBB438E8267267CF6B23AD9"/>
          </w:pPr>
          <w:r>
            <w:rPr>
              <w:rStyle w:val="Wyrnienie"/>
            </w:rPr>
            <w:t>[Szkoła]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89"/>
    <w:rsid w:val="00E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54841FD7F7E4626A9DC7B91DA64441D">
    <w:name w:val="754841FD7F7E4626A9DC7B91DA64441D"/>
  </w:style>
  <w:style w:type="paragraph" w:customStyle="1" w:styleId="A359A96F45ED4FF6897740140AD0D54E">
    <w:name w:val="A359A96F45ED4FF6897740140AD0D54E"/>
  </w:style>
  <w:style w:type="paragraph" w:customStyle="1" w:styleId="5A45B1348AE14DA8AC4339ED125254AB">
    <w:name w:val="5A45B1348AE14DA8AC4339ED125254AB"/>
  </w:style>
  <w:style w:type="paragraph" w:customStyle="1" w:styleId="1C2ACF2A83874EF7A840A6781FDB0647">
    <w:name w:val="1C2ACF2A83874EF7A840A6781FDB0647"/>
  </w:style>
  <w:style w:type="paragraph" w:customStyle="1" w:styleId="2CD5132B16E04662BC2E402DC39ADCA4">
    <w:name w:val="2CD5132B16E04662BC2E402DC39ADCA4"/>
  </w:style>
  <w:style w:type="paragraph" w:customStyle="1" w:styleId="40A6859953AC4083B086C944805D364F">
    <w:name w:val="40A6859953AC4083B086C944805D364F"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A69E8BCED7ED49FF937A1DB34062FE28">
    <w:name w:val="A69E8BCED7ED49FF937A1DB34062FE28"/>
  </w:style>
  <w:style w:type="paragraph" w:customStyle="1" w:styleId="9E5AC262436846E8B4B16B794BC78742">
    <w:name w:val="9E5AC262436846E8B4B16B794BC78742"/>
  </w:style>
  <w:style w:type="paragraph" w:customStyle="1" w:styleId="EF56ED0A8CF84FF3B669A35319155B26">
    <w:name w:val="EF56ED0A8CF84FF3B669A35319155B26"/>
  </w:style>
  <w:style w:type="paragraph" w:customStyle="1" w:styleId="01A92DDBE3604B6C902D15ABA254A321">
    <w:name w:val="01A92DDBE3604B6C902D15ABA254A321"/>
  </w:style>
  <w:style w:type="character" w:customStyle="1" w:styleId="Wyrnienie">
    <w:name w:val="Wyróżnienie"/>
    <w:basedOn w:val="Domylnaczcionkaakapitu"/>
    <w:uiPriority w:val="2"/>
    <w:unhideWhenUsed/>
    <w:qFormat/>
    <w:rPr>
      <w:i/>
      <w:iCs/>
      <w:color w:val="404040" w:themeColor="text1" w:themeTint="BF"/>
    </w:rPr>
  </w:style>
  <w:style w:type="paragraph" w:customStyle="1" w:styleId="E7D8855471B342D8A7AC981FCE8A4685">
    <w:name w:val="E7D8855471B342D8A7AC981FCE8A4685"/>
  </w:style>
  <w:style w:type="paragraph" w:customStyle="1" w:styleId="A1B92883689C43059978D0B4EC99B43E">
    <w:name w:val="A1B92883689C43059978D0B4EC99B43E"/>
  </w:style>
  <w:style w:type="paragraph" w:customStyle="1" w:styleId="F2E4DD7517174808A5BF60DEC92D1BB4">
    <w:name w:val="F2E4DD7517174808A5BF60DEC92D1BB4"/>
  </w:style>
  <w:style w:type="paragraph" w:customStyle="1" w:styleId="B1E57CE7EDBB438E8267267CF6B23AD9">
    <w:name w:val="B1E57CE7EDBB438E8267267CF6B23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</Template>
  <TotalTime>0</TotalTime>
  <Pages>1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imię i nazwisko</dc:creator>
  <cp:keywords/>
  <cp:lastModifiedBy>Lukasz</cp:lastModifiedBy>
  <cp:revision>1</cp:revision>
  <dcterms:created xsi:type="dcterms:W3CDTF">2013-05-30T20:21:00Z</dcterms:created>
  <dcterms:modified xsi:type="dcterms:W3CDTF">2013-05-30T20:21:00Z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